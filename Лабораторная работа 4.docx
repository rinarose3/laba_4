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4926" w14:textId="77777777" w:rsidR="00320EA7" w:rsidRDefault="00320EA7" w:rsidP="00320EA7">
      <w:pPr>
        <w:spacing w:after="0"/>
        <w:jc w:val="center"/>
        <w:rPr>
          <w:rFonts w:cs="Times New Roman"/>
          <w:bCs/>
          <w:sz w:val="24"/>
          <w:szCs w:val="24"/>
        </w:rPr>
      </w:pPr>
      <w:bookmarkStart w:id="0" w:name="_Hlk113989759"/>
      <w:bookmarkEnd w:id="0"/>
      <w:r>
        <w:rPr>
          <w:rFonts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594D3C40" w14:textId="77777777" w:rsidR="00320EA7" w:rsidRDefault="00320EA7" w:rsidP="00320EA7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30D506D" w14:textId="77777777" w:rsidR="00320EA7" w:rsidRDefault="00320EA7" w:rsidP="00320EA7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высшего образования</w:t>
      </w:r>
    </w:p>
    <w:p w14:paraId="30D30BAA" w14:textId="77777777" w:rsidR="00320EA7" w:rsidRDefault="00320EA7" w:rsidP="00320EA7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«РОССИЙСКИЙ ГОСУДАРСТВЕННЫЙ ГИДРОМЕТЕОРОЛОГИЧЕСКИЙ</w:t>
      </w:r>
    </w:p>
    <w:p w14:paraId="2B7336BA" w14:textId="77777777" w:rsidR="00320EA7" w:rsidRDefault="00320EA7" w:rsidP="00320EA7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УНИВЕРСИТЕТ»</w:t>
      </w:r>
    </w:p>
    <w:p w14:paraId="7E07505D" w14:textId="77777777" w:rsidR="00320EA7" w:rsidRDefault="00320EA7" w:rsidP="00320EA7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Информационных систем и геотехнологий</w:t>
      </w:r>
    </w:p>
    <w:p w14:paraId="79A2F4F8" w14:textId="77777777" w:rsidR="00320EA7" w:rsidRDefault="00320EA7" w:rsidP="00320EA7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«</w:t>
      </w:r>
      <w:fldSimple w:instr=" FILLIN  &quot;введите название кафедры&quot; \d &quot;прикладной информатики&quot; \o  \* MERGEFORMAT ">
        <w:r>
          <w:rPr>
            <w:rFonts w:cs="Times New Roman"/>
            <w:sz w:val="24"/>
            <w:szCs w:val="24"/>
          </w:rPr>
          <w:t>Прикладной информатики</w:t>
        </w:r>
      </w:fldSimple>
      <w:r>
        <w:rPr>
          <w:rFonts w:cs="Times New Roman"/>
          <w:sz w:val="24"/>
          <w:szCs w:val="24"/>
        </w:rPr>
        <w:t>»</w:t>
      </w:r>
    </w:p>
    <w:p w14:paraId="7B9CD197" w14:textId="77777777" w:rsidR="00320EA7" w:rsidRDefault="00320EA7" w:rsidP="00320EA7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 подготовки 09.03.03 «Прикладная информатика»</w:t>
      </w:r>
    </w:p>
    <w:p w14:paraId="4A2185AA" w14:textId="58B29B93" w:rsidR="00320EA7" w:rsidRDefault="00320EA7" w:rsidP="00320EA7">
      <w:pPr>
        <w:spacing w:before="300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практической работе №</w:t>
      </w:r>
      <w:r w:rsidR="002E1A6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по дисциплине </w:t>
      </w:r>
    </w:p>
    <w:p w14:paraId="0311B5AF" w14:textId="31AFC417" w:rsidR="00320EA7" w:rsidRDefault="00320EA7" w:rsidP="00320EA7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261BD4">
        <w:rPr>
          <w:szCs w:val="28"/>
        </w:rPr>
        <w:t>Исследование операций в ИС</w:t>
      </w:r>
      <w:r>
        <w:rPr>
          <w:rFonts w:cs="Times New Roman"/>
          <w:b/>
          <w:szCs w:val="28"/>
        </w:rPr>
        <w:t>»</w:t>
      </w:r>
    </w:p>
    <w:p w14:paraId="55D11225" w14:textId="11E0350A" w:rsidR="00261BD4" w:rsidRPr="002E1A6D" w:rsidRDefault="00320EA7" w:rsidP="00467060">
      <w:pPr>
        <w:spacing w:before="140" w:after="0"/>
        <w:jc w:val="center"/>
      </w:pPr>
      <w:r>
        <w:rPr>
          <w:rFonts w:cs="Times New Roman"/>
          <w:szCs w:val="28"/>
        </w:rPr>
        <w:t>Тема:</w:t>
      </w:r>
      <w:r w:rsidR="00467060" w:rsidRPr="00467060">
        <w:t xml:space="preserve"> </w:t>
      </w:r>
      <w:r w:rsidR="00467060">
        <w:t xml:space="preserve">Установка и настройка </w:t>
      </w:r>
      <w:r w:rsidR="00467060">
        <w:rPr>
          <w:lang w:val="en-US"/>
        </w:rPr>
        <w:t>Git</w:t>
      </w:r>
      <w:r w:rsidR="00467060" w:rsidRPr="002E1A6D">
        <w:t>.</w:t>
      </w:r>
      <w:r w:rsidR="00467060">
        <w:t xml:space="preserve"> Создание локального репозитория и занесение проекта.</w:t>
      </w:r>
    </w:p>
    <w:p w14:paraId="47110D13" w14:textId="6D5D025A" w:rsidR="00320EA7" w:rsidRDefault="00320EA7" w:rsidP="00C82113">
      <w:pPr>
        <w:spacing w:before="2600"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Выполнила </w:t>
      </w:r>
      <w:r w:rsidR="00082B97">
        <w:rPr>
          <w:rFonts w:cs="Times New Roman"/>
          <w:szCs w:val="28"/>
        </w:rPr>
        <w:t>Сорокина Т.</w:t>
      </w:r>
    </w:p>
    <w:p w14:paraId="742F7FD2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«</w:t>
      </w:r>
      <w:r>
        <w:rPr>
          <w:szCs w:val="28"/>
        </w:rPr>
        <w:fldChar w:fldCharType="begin"/>
      </w:r>
      <w:r>
        <w:rPr>
          <w:szCs w:val="28"/>
        </w:rPr>
        <w:instrText xml:space="preserve"> FILLIN  "Введите номер группы" \d ПИ-Б20-1 \o  \* MERGEFORMAT </w:instrText>
      </w:r>
      <w:r>
        <w:rPr>
          <w:szCs w:val="28"/>
        </w:rPr>
        <w:fldChar w:fldCharType="separate"/>
      </w:r>
      <w:r>
        <w:rPr>
          <w:rFonts w:cs="Times New Roman"/>
          <w:szCs w:val="28"/>
        </w:rPr>
        <w:t>ПИ-Б20-1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-2»</w:t>
      </w:r>
    </w:p>
    <w:p w14:paraId="5D478709" w14:textId="10706CF6" w:rsidR="00320EA7" w:rsidRDefault="00320EA7" w:rsidP="00320EA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Руководитель: </w:t>
      </w:r>
      <w:r>
        <w:rPr>
          <w:szCs w:val="28"/>
        </w:rPr>
        <w:fldChar w:fldCharType="begin"/>
      </w:r>
      <w:r>
        <w:rPr>
          <w:szCs w:val="28"/>
        </w:rPr>
        <w:instrText xml:space="preserve"> FILLIN  "Укажите ФИО преподавателя" \d "Сапронова И.В." \o  \* MERGEFORMAT </w:instrText>
      </w:r>
      <w:r>
        <w:rPr>
          <w:szCs w:val="28"/>
        </w:rPr>
        <w:fldChar w:fldCharType="separate"/>
      </w:r>
      <w:r w:rsidR="00261BD4">
        <w:rPr>
          <w:rFonts w:cs="Times New Roman"/>
          <w:szCs w:val="28"/>
        </w:rPr>
        <w:t>Нигматуллин Т.А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fldChar w:fldCharType="end"/>
      </w:r>
    </w:p>
    <w:p w14:paraId="1C1445E7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</w:p>
    <w:p w14:paraId="50CA7C65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</w:p>
    <w:p w14:paraId="0313017E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</w:p>
    <w:p w14:paraId="0B2CE73D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</w:p>
    <w:p w14:paraId="54AFC5EF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</w:p>
    <w:p w14:paraId="4084DC6B" w14:textId="7131E757" w:rsidR="004354D5" w:rsidRDefault="00320EA7" w:rsidP="00781E91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Санкт-Петербург, 20</w:t>
      </w:r>
      <w:r>
        <w:rPr>
          <w:szCs w:val="28"/>
        </w:rPr>
        <w:fldChar w:fldCharType="begin"/>
      </w:r>
      <w:r>
        <w:rPr>
          <w:szCs w:val="28"/>
        </w:rPr>
        <w:instrText xml:space="preserve"> FILLIN  "Какой год" \d 20 \o  \* MERGEFORMAT </w:instrText>
      </w:r>
      <w:r>
        <w:rPr>
          <w:szCs w:val="28"/>
        </w:rPr>
        <w:fldChar w:fldCharType="separate"/>
      </w:r>
      <w:r>
        <w:rPr>
          <w:rFonts w:cs="Times New Roman"/>
          <w:szCs w:val="28"/>
        </w:rPr>
        <w:t>22</w:t>
      </w:r>
      <w:r>
        <w:rPr>
          <w:rFonts w:cs="Times New Roman"/>
          <w:szCs w:val="28"/>
        </w:rPr>
        <w:fldChar w:fldCharType="end"/>
      </w:r>
    </w:p>
    <w:p w14:paraId="160CE504" w14:textId="624F728E" w:rsidR="00261BD4" w:rsidRPr="00261BD4" w:rsidRDefault="00727BBD" w:rsidP="00261BD4">
      <w:pPr>
        <w:spacing w:before="240" w:after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Цель:</w:t>
      </w:r>
      <w:r w:rsidR="00467060">
        <w:rPr>
          <w:rFonts w:cs="Times New Roman"/>
          <w:b/>
          <w:bCs/>
          <w:szCs w:val="28"/>
        </w:rPr>
        <w:t xml:space="preserve"> </w:t>
      </w:r>
      <w:r w:rsidR="00467060" w:rsidRPr="00467060">
        <w:rPr>
          <w:rFonts w:cs="Times New Roman"/>
          <w:szCs w:val="28"/>
        </w:rPr>
        <w:t xml:space="preserve">научиться работать с </w:t>
      </w:r>
      <w:proofErr w:type="spellStart"/>
      <w:r w:rsidR="00467060" w:rsidRPr="00467060">
        <w:rPr>
          <w:rFonts w:cs="Times New Roman"/>
          <w:szCs w:val="28"/>
        </w:rPr>
        <w:t>git</w:t>
      </w:r>
      <w:proofErr w:type="spellEnd"/>
      <w:r w:rsidR="00467060" w:rsidRPr="00467060">
        <w:rPr>
          <w:rFonts w:cs="Times New Roman"/>
          <w:szCs w:val="28"/>
        </w:rPr>
        <w:t>.</w:t>
      </w:r>
    </w:p>
    <w:p w14:paraId="6E25F207" w14:textId="5B779E1A" w:rsidR="00FB2066" w:rsidRDefault="00727BBD" w:rsidP="00FE721D">
      <w:pPr>
        <w:spacing w:before="240"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Ход работы:</w:t>
      </w:r>
    </w:p>
    <w:p w14:paraId="760C94AE" w14:textId="2F4846CB" w:rsidR="00467060" w:rsidRDefault="00467060" w:rsidP="00467060">
      <w:pPr>
        <w:spacing w:before="240" w:after="0"/>
        <w:rPr>
          <w:rFonts w:cs="Times New Roman"/>
          <w:szCs w:val="28"/>
        </w:rPr>
      </w:pPr>
      <w:r w:rsidRPr="00467060">
        <w:rPr>
          <w:rFonts w:cs="Times New Roman"/>
          <w:szCs w:val="28"/>
        </w:rPr>
        <w:t>1.</w:t>
      </w:r>
      <w:r w:rsidRPr="00467060">
        <w:rPr>
          <w:rFonts w:cs="Times New Roman"/>
          <w:szCs w:val="28"/>
        </w:rPr>
        <w:tab/>
        <w:t xml:space="preserve">Установка </w:t>
      </w:r>
      <w:proofErr w:type="spellStart"/>
      <w:r w:rsidRPr="00467060">
        <w:rPr>
          <w:rFonts w:cs="Times New Roman"/>
          <w:szCs w:val="28"/>
        </w:rPr>
        <w:t>git</w:t>
      </w:r>
      <w:proofErr w:type="spellEnd"/>
      <w:r w:rsidRPr="00467060">
        <w:rPr>
          <w:rFonts w:cs="Times New Roman"/>
          <w:szCs w:val="28"/>
        </w:rPr>
        <w:t xml:space="preserve"> на OC Windows.</w:t>
      </w:r>
    </w:p>
    <w:p w14:paraId="5BB0CA4D" w14:textId="02D09AA3" w:rsidR="00467060" w:rsidRDefault="00467060" w:rsidP="00467060">
      <w:pPr>
        <w:spacing w:before="240" w:after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AAA8E3C" wp14:editId="0C1F6D31">
            <wp:extent cx="2788920" cy="2322826"/>
            <wp:effectExtent l="0" t="0" r="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334" cy="233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</w:rPr>
        <w:drawing>
          <wp:inline distT="0" distB="0" distL="0" distR="0" wp14:anchorId="2CAC98AA" wp14:editId="74697D82">
            <wp:extent cx="2799080" cy="2350609"/>
            <wp:effectExtent l="0" t="0" r="127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76" cy="236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91E3B" w14:textId="435F741A" w:rsidR="00467060" w:rsidRDefault="00467060" w:rsidP="00467060">
      <w:pPr>
        <w:spacing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467060">
        <w:rPr>
          <w:rFonts w:cs="Times New Roman"/>
          <w:szCs w:val="28"/>
        </w:rPr>
        <w:t xml:space="preserve">Настройка </w:t>
      </w:r>
      <w:proofErr w:type="spellStart"/>
      <w:r w:rsidRPr="00467060">
        <w:rPr>
          <w:rFonts w:cs="Times New Roman"/>
          <w:szCs w:val="28"/>
        </w:rPr>
        <w:t>git</w:t>
      </w:r>
      <w:proofErr w:type="spellEnd"/>
      <w:r w:rsidRPr="00467060">
        <w:rPr>
          <w:rFonts w:cs="Times New Roman"/>
          <w:szCs w:val="28"/>
        </w:rPr>
        <w:t>.</w:t>
      </w:r>
    </w:p>
    <w:p w14:paraId="4F45E2B2" w14:textId="77777777" w:rsidR="00082B97" w:rsidRPr="00082B97" w:rsidRDefault="00467060" w:rsidP="00082B97">
      <w:pPr>
        <w:spacing w:before="240" w:after="0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ab/>
      </w:r>
      <w:r w:rsidR="00082B97" w:rsidRPr="00082B97">
        <w:rPr>
          <w:rFonts w:cs="Times New Roman"/>
          <w:b/>
          <w:bCs/>
          <w:szCs w:val="28"/>
        </w:rPr>
        <w:t>Имя пользователя</w:t>
      </w:r>
    </w:p>
    <w:p w14:paraId="30930EBF" w14:textId="30298135" w:rsidR="00467060" w:rsidRDefault="00082B97" w:rsidP="00082B97">
      <w:pPr>
        <w:spacing w:before="240" w:after="0"/>
        <w:rPr>
          <w:rFonts w:cs="Times New Roman"/>
          <w:szCs w:val="28"/>
        </w:rPr>
      </w:pPr>
      <w:r w:rsidRPr="00082B97">
        <w:rPr>
          <w:rFonts w:cs="Times New Roman"/>
          <w:szCs w:val="28"/>
        </w:rPr>
        <w:t xml:space="preserve">Первое, что следует сделать после установки </w:t>
      </w:r>
      <w:proofErr w:type="spellStart"/>
      <w:r w:rsidRPr="00082B97">
        <w:rPr>
          <w:rFonts w:cs="Times New Roman"/>
          <w:szCs w:val="28"/>
        </w:rPr>
        <w:t>Git</w:t>
      </w:r>
      <w:proofErr w:type="spellEnd"/>
      <w:r w:rsidRPr="00082B97">
        <w:rPr>
          <w:rFonts w:cs="Times New Roman"/>
          <w:szCs w:val="28"/>
        </w:rPr>
        <w:t xml:space="preserve"> — указать ваше имя и адрес электронной почты. Это важно, потому что каждый коммит в </w:t>
      </w:r>
      <w:proofErr w:type="spellStart"/>
      <w:r w:rsidRPr="00082B97">
        <w:rPr>
          <w:rFonts w:cs="Times New Roman"/>
          <w:szCs w:val="28"/>
        </w:rPr>
        <w:t>Git</w:t>
      </w:r>
      <w:proofErr w:type="spellEnd"/>
      <w:r w:rsidRPr="00082B97">
        <w:rPr>
          <w:rFonts w:cs="Times New Roman"/>
          <w:szCs w:val="28"/>
        </w:rPr>
        <w:t xml:space="preserve"> содержит эту информацию, и она включена в коммиты, передаваемые вами, и не может быть далее изменена:</w:t>
      </w:r>
    </w:p>
    <w:p w14:paraId="434E8E9E" w14:textId="4309A6C5" w:rsidR="00082B97" w:rsidRDefault="00082B97" w:rsidP="00082B97">
      <w:pPr>
        <w:spacing w:before="240" w:after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D4D8842" wp14:editId="427116C1">
            <wp:extent cx="3857143" cy="32381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A8FC" w14:textId="25E51D40" w:rsidR="00082B97" w:rsidRDefault="00082B97" w:rsidP="00082B97">
      <w:pPr>
        <w:spacing w:before="240" w:after="0"/>
        <w:jc w:val="center"/>
        <w:rPr>
          <w:rFonts w:cs="Times New Roman"/>
          <w:szCs w:val="28"/>
        </w:rPr>
      </w:pPr>
      <w:r w:rsidRPr="00082B97">
        <w:drawing>
          <wp:inline distT="0" distB="0" distL="0" distR="0" wp14:anchorId="4E69DC4A" wp14:editId="3E6CD126">
            <wp:extent cx="5105455" cy="27991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216" b="-1"/>
                    <a:stretch/>
                  </pic:blipFill>
                  <pic:spPr bwMode="auto">
                    <a:xfrm>
                      <a:off x="0" y="0"/>
                      <a:ext cx="5114286" cy="280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FDFF0" w14:textId="261FB0E4" w:rsidR="00082B97" w:rsidRPr="00082B97" w:rsidRDefault="00082B97" w:rsidP="00082B97">
      <w:pPr>
        <w:spacing w:before="240" w:after="0"/>
        <w:rPr>
          <w:rFonts w:cs="Times New Roman"/>
          <w:i/>
          <w:iCs/>
          <w:szCs w:val="28"/>
        </w:rPr>
      </w:pPr>
      <w:r w:rsidRPr="00082B97">
        <w:rPr>
          <w:rFonts w:cs="Times New Roman"/>
          <w:i/>
          <w:iCs/>
          <w:szCs w:val="28"/>
        </w:rPr>
        <w:t>Проверка:</w:t>
      </w:r>
    </w:p>
    <w:p w14:paraId="6E7AFFD7" w14:textId="6E9C3DBC" w:rsidR="00082B97" w:rsidRDefault="00082B97" w:rsidP="00082B97">
      <w:pPr>
        <w:spacing w:before="240" w:after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B72528C" wp14:editId="30AEF312">
            <wp:extent cx="3172691" cy="458481"/>
            <wp:effectExtent l="0" t="0" r="889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164" cy="4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2CB4" w14:textId="082F1E0D" w:rsidR="00467060" w:rsidRDefault="00082B97" w:rsidP="00467060">
      <w:pPr>
        <w:spacing w:before="240" w:after="0"/>
        <w:rPr>
          <w:rFonts w:cs="Times New Roman"/>
          <w:szCs w:val="28"/>
        </w:rPr>
      </w:pPr>
      <w:r w:rsidRPr="00082B97">
        <w:rPr>
          <w:rFonts w:cs="Times New Roman"/>
          <w:szCs w:val="28"/>
        </w:rPr>
        <w:t>3.</w:t>
      </w:r>
      <w:r w:rsidRPr="00082B97">
        <w:rPr>
          <w:rFonts w:cs="Times New Roman"/>
          <w:szCs w:val="28"/>
        </w:rPr>
        <w:tab/>
        <w:t>Создание репозитория в папке с проектом.</w:t>
      </w:r>
    </w:p>
    <w:p w14:paraId="12A0811D" w14:textId="69EA4B62" w:rsidR="00B16AFF" w:rsidRPr="00B16AFF" w:rsidRDefault="00B16AFF" w:rsidP="00467060">
      <w:pPr>
        <w:spacing w:before="240" w:after="0"/>
        <w:rPr>
          <w:rFonts w:cs="Times New Roman"/>
          <w:b/>
          <w:bCs/>
          <w:sz w:val="24"/>
          <w:szCs w:val="24"/>
        </w:rPr>
      </w:pPr>
      <w:r w:rsidRPr="00B16AFF">
        <w:rPr>
          <w:rFonts w:cs="Times New Roman"/>
          <w:b/>
          <w:bCs/>
          <w:sz w:val="24"/>
          <w:szCs w:val="24"/>
          <w:lang w:val="en-US"/>
        </w:rPr>
        <w:t>Git</w:t>
      </w:r>
      <w:r w:rsidRPr="00B16AFF">
        <w:rPr>
          <w:rFonts w:cs="Times New Roman"/>
          <w:b/>
          <w:bCs/>
          <w:sz w:val="24"/>
          <w:szCs w:val="24"/>
        </w:rPr>
        <w:t xml:space="preserve"> </w:t>
      </w:r>
      <w:r w:rsidRPr="00B16AFF">
        <w:rPr>
          <w:rFonts w:cs="Times New Roman"/>
          <w:b/>
          <w:bCs/>
          <w:sz w:val="24"/>
          <w:szCs w:val="24"/>
          <w:lang w:val="en-US"/>
        </w:rPr>
        <w:t>status</w:t>
      </w:r>
      <w:r w:rsidRPr="00B16AFF">
        <w:rPr>
          <w:rFonts w:cs="Times New Roman"/>
          <w:b/>
          <w:bCs/>
          <w:sz w:val="24"/>
          <w:szCs w:val="24"/>
        </w:rPr>
        <w:t xml:space="preserve"> – показывает папки, занесенные в проект</w:t>
      </w:r>
    </w:p>
    <w:p w14:paraId="50E8CD88" w14:textId="5C5ACB49" w:rsidR="00082B97" w:rsidRDefault="00B16AFF" w:rsidP="00B16AFF">
      <w:pPr>
        <w:spacing w:before="240" w:after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08FCB14" wp14:editId="4CDE5351">
            <wp:extent cx="3903229" cy="1442340"/>
            <wp:effectExtent l="0" t="0" r="2540" b="571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954" cy="144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A3CF" w14:textId="2F0EDB4D" w:rsidR="00B16AFF" w:rsidRDefault="00B16AFF" w:rsidP="00B16AFF">
      <w:pPr>
        <w:spacing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показано, что все файл не занесены в репозиторий.</w:t>
      </w:r>
    </w:p>
    <w:p w14:paraId="67FFD86F" w14:textId="2D5931B1" w:rsidR="00B16AFF" w:rsidRDefault="00B16AFF" w:rsidP="00B16AFF">
      <w:pPr>
        <w:spacing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Pr="00B16AFF">
        <w:rPr>
          <w:rFonts w:cs="Times New Roman"/>
          <w:szCs w:val="28"/>
        </w:rPr>
        <w:t>ля добавления в репозиторий прописываем команды:</w:t>
      </w:r>
    </w:p>
    <w:p w14:paraId="37461F58" w14:textId="1B11B1DB" w:rsidR="00B16AFF" w:rsidRPr="00B16AFF" w:rsidRDefault="00B16AFF" w:rsidP="00B16AFF">
      <w:pPr>
        <w:spacing w:before="240" w:after="0"/>
        <w:rPr>
          <w:rFonts w:cs="Times New Roman"/>
          <w:b/>
          <w:bCs/>
          <w:sz w:val="24"/>
          <w:szCs w:val="24"/>
        </w:rPr>
      </w:pPr>
      <w:proofErr w:type="spellStart"/>
      <w:r w:rsidRPr="00B16AFF">
        <w:rPr>
          <w:rFonts w:cs="Times New Roman"/>
          <w:b/>
          <w:bCs/>
          <w:sz w:val="24"/>
          <w:szCs w:val="24"/>
        </w:rPr>
        <w:t>Git</w:t>
      </w:r>
      <w:proofErr w:type="spellEnd"/>
      <w:r w:rsidRPr="00B16AF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B16AFF">
        <w:rPr>
          <w:rFonts w:cs="Times New Roman"/>
          <w:b/>
          <w:bCs/>
          <w:sz w:val="24"/>
          <w:szCs w:val="24"/>
        </w:rPr>
        <w:t>add</w:t>
      </w:r>
      <w:proofErr w:type="spellEnd"/>
      <w:r w:rsidRPr="00B16AFF">
        <w:rPr>
          <w:rFonts w:cs="Times New Roman"/>
          <w:b/>
          <w:bCs/>
          <w:sz w:val="24"/>
          <w:szCs w:val="24"/>
        </w:rPr>
        <w:t>. “Название файла”</w:t>
      </w:r>
    </w:p>
    <w:p w14:paraId="182D392E" w14:textId="20A09E7F" w:rsidR="00B16AFF" w:rsidRPr="00B16AFF" w:rsidRDefault="00B16AFF" w:rsidP="00B16AFF">
      <w:pPr>
        <w:spacing w:before="240" w:after="0"/>
        <w:rPr>
          <w:rFonts w:cs="Times New Roman"/>
          <w:b/>
          <w:bCs/>
          <w:sz w:val="24"/>
          <w:szCs w:val="24"/>
        </w:rPr>
      </w:pPr>
      <w:proofErr w:type="spellStart"/>
      <w:r w:rsidRPr="00B16AFF">
        <w:rPr>
          <w:rFonts w:cs="Times New Roman"/>
          <w:b/>
          <w:bCs/>
          <w:sz w:val="24"/>
          <w:szCs w:val="24"/>
        </w:rPr>
        <w:t>Git</w:t>
      </w:r>
      <w:proofErr w:type="spellEnd"/>
      <w:r w:rsidRPr="00B16AF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B16AFF">
        <w:rPr>
          <w:rFonts w:cs="Times New Roman"/>
          <w:b/>
          <w:bCs/>
          <w:sz w:val="24"/>
          <w:szCs w:val="24"/>
        </w:rPr>
        <w:t>commit</w:t>
      </w:r>
      <w:proofErr w:type="spellEnd"/>
      <w:r w:rsidRPr="00B16AFF">
        <w:rPr>
          <w:rFonts w:cs="Times New Roman"/>
          <w:b/>
          <w:bCs/>
          <w:sz w:val="24"/>
          <w:szCs w:val="24"/>
        </w:rPr>
        <w:t xml:space="preserve"> “Название файла”</w:t>
      </w:r>
    </w:p>
    <w:p w14:paraId="1F856861" w14:textId="4CED3EE9" w:rsidR="00B16AFF" w:rsidRDefault="00B16AFF" w:rsidP="00B16AFF">
      <w:pPr>
        <w:spacing w:before="240" w:after="0"/>
        <w:rPr>
          <w:rFonts w:cs="Times New Roman"/>
          <w:szCs w:val="28"/>
        </w:rPr>
      </w:pPr>
      <w:r w:rsidRPr="00B16AFF">
        <w:rPr>
          <w:rFonts w:cs="Times New Roman"/>
          <w:szCs w:val="28"/>
        </w:rPr>
        <w:t xml:space="preserve">Далее снова проверим </w:t>
      </w:r>
      <w:proofErr w:type="spellStart"/>
      <w:r w:rsidRPr="00B16AFF">
        <w:rPr>
          <w:rFonts w:cs="Times New Roman"/>
          <w:szCs w:val="28"/>
        </w:rPr>
        <w:t>git</w:t>
      </w:r>
      <w:proofErr w:type="spellEnd"/>
      <w:r w:rsidRPr="00B16AFF">
        <w:rPr>
          <w:rFonts w:cs="Times New Roman"/>
          <w:szCs w:val="28"/>
        </w:rPr>
        <w:t xml:space="preserve"> </w:t>
      </w:r>
      <w:proofErr w:type="spellStart"/>
      <w:r w:rsidRPr="00B16AFF">
        <w:rPr>
          <w:rFonts w:cs="Times New Roman"/>
          <w:szCs w:val="28"/>
        </w:rPr>
        <w:t>status</w:t>
      </w:r>
      <w:proofErr w:type="spellEnd"/>
    </w:p>
    <w:p w14:paraId="44934324" w14:textId="5748D6F6" w:rsidR="00B16AFF" w:rsidRDefault="00B16AFF" w:rsidP="00B16AFF">
      <w:pPr>
        <w:spacing w:before="240" w:after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078CC61" wp14:editId="0D3577FD">
            <wp:extent cx="4755284" cy="4841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452" cy="48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8219" w14:textId="2E3613DC" w:rsidR="00B16AFF" w:rsidRDefault="00B16AFF" w:rsidP="00B16AFF">
      <w:pPr>
        <w:spacing w:before="240" w:after="0"/>
        <w:jc w:val="center"/>
        <w:rPr>
          <w:rFonts w:cs="Times New Roman"/>
          <w:szCs w:val="28"/>
        </w:rPr>
      </w:pPr>
      <w:r w:rsidRPr="00B16AFF">
        <w:drawing>
          <wp:inline distT="0" distB="0" distL="0" distR="0" wp14:anchorId="2E20FB5F" wp14:editId="0B35E8F1">
            <wp:extent cx="5018520" cy="765687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645" cy="7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9C23" w14:textId="2B7E94DA" w:rsidR="00B16AFF" w:rsidRDefault="00B16AFF" w:rsidP="00B16AFF">
      <w:pPr>
        <w:spacing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в список не занесенных в репозиторий нет добавленного файла </w:t>
      </w:r>
      <w:r w:rsidRPr="00B16AFF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main</w:t>
      </w:r>
      <w:r w:rsidRPr="00B16AFF">
        <w:rPr>
          <w:rFonts w:cs="Times New Roman"/>
          <w:szCs w:val="28"/>
        </w:rPr>
        <w:t>”</w:t>
      </w:r>
    </w:p>
    <w:p w14:paraId="32212C0A" w14:textId="0FDFB3F4" w:rsidR="00B16AFF" w:rsidRPr="00B16AFF" w:rsidRDefault="00B16AFF" w:rsidP="00B16AFF">
      <w:pPr>
        <w:spacing w:before="240" w:after="0"/>
        <w:rPr>
          <w:rFonts w:cs="Times New Roman"/>
          <w:b/>
          <w:bCs/>
          <w:sz w:val="24"/>
          <w:szCs w:val="24"/>
        </w:rPr>
      </w:pPr>
      <w:r w:rsidRPr="00B16AFF">
        <w:rPr>
          <w:rFonts w:cs="Times New Roman"/>
          <w:b/>
          <w:bCs/>
          <w:sz w:val="24"/>
          <w:szCs w:val="24"/>
          <w:lang w:val="en-US"/>
        </w:rPr>
        <w:t>Git</w:t>
      </w:r>
      <w:r w:rsidRPr="00B16AFF">
        <w:rPr>
          <w:rFonts w:cs="Times New Roman"/>
          <w:b/>
          <w:bCs/>
          <w:sz w:val="24"/>
          <w:szCs w:val="24"/>
        </w:rPr>
        <w:t xml:space="preserve"> </w:t>
      </w:r>
      <w:r w:rsidRPr="00B16AFF">
        <w:rPr>
          <w:rFonts w:cs="Times New Roman"/>
          <w:b/>
          <w:bCs/>
          <w:sz w:val="24"/>
          <w:szCs w:val="24"/>
          <w:lang w:val="en-US"/>
        </w:rPr>
        <w:t>show</w:t>
      </w:r>
      <w:r w:rsidRPr="00B16AFF">
        <w:rPr>
          <w:rFonts w:cs="Times New Roman"/>
          <w:b/>
          <w:bCs/>
          <w:sz w:val="24"/>
          <w:szCs w:val="24"/>
        </w:rPr>
        <w:t xml:space="preserve"> – показывает занесенный в репозиторий и </w:t>
      </w:r>
      <w:proofErr w:type="spellStart"/>
      <w:r w:rsidRPr="00B16AFF">
        <w:rPr>
          <w:rFonts w:cs="Times New Roman"/>
          <w:b/>
          <w:bCs/>
          <w:sz w:val="24"/>
          <w:szCs w:val="24"/>
        </w:rPr>
        <w:t>закоммиченный</w:t>
      </w:r>
      <w:proofErr w:type="spellEnd"/>
      <w:r w:rsidRPr="00B16AFF">
        <w:rPr>
          <w:rFonts w:cs="Times New Roman"/>
          <w:b/>
          <w:bCs/>
          <w:sz w:val="24"/>
          <w:szCs w:val="24"/>
        </w:rPr>
        <w:t xml:space="preserve"> файл.</w:t>
      </w:r>
    </w:p>
    <w:p w14:paraId="1407486C" w14:textId="6AC73B5A" w:rsidR="00B16AFF" w:rsidRPr="00B16AFF" w:rsidRDefault="00B16AFF" w:rsidP="00B16AFF">
      <w:pPr>
        <w:spacing w:before="240" w:after="0"/>
        <w:jc w:val="center"/>
        <w:rPr>
          <w:rFonts w:cs="Times New Roman"/>
          <w:szCs w:val="28"/>
          <w:lang w:val="en-US"/>
        </w:rPr>
      </w:pPr>
      <w:r w:rsidRPr="00B16AFF">
        <w:drawing>
          <wp:inline distT="0" distB="0" distL="0" distR="0" wp14:anchorId="783CE719" wp14:editId="18365E7A">
            <wp:extent cx="4138757" cy="2258167"/>
            <wp:effectExtent l="0" t="0" r="0" b="889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7114" cy="226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C2B6" w14:textId="7D3CCF24" w:rsidR="00FB2066" w:rsidRPr="00B16AFF" w:rsidRDefault="00625E2E" w:rsidP="00625E2E">
      <w:pPr>
        <w:spacing w:before="240" w:after="0"/>
        <w:rPr>
          <w:rFonts w:cs="Times New Roman"/>
          <w:szCs w:val="28"/>
        </w:rPr>
      </w:pPr>
      <w:r w:rsidRPr="00625E2E">
        <w:rPr>
          <w:rFonts w:cs="Times New Roman"/>
          <w:b/>
          <w:bCs/>
          <w:szCs w:val="28"/>
        </w:rPr>
        <w:t>Вывод</w:t>
      </w:r>
      <w:r>
        <w:rPr>
          <w:rFonts w:cs="Times New Roman"/>
          <w:szCs w:val="28"/>
        </w:rPr>
        <w:t>:</w:t>
      </w:r>
      <w:r w:rsidR="00B16AFF" w:rsidRPr="00B16AFF">
        <w:rPr>
          <w:rFonts w:cs="Times New Roman"/>
          <w:szCs w:val="28"/>
        </w:rPr>
        <w:t xml:space="preserve"> </w:t>
      </w:r>
      <w:r w:rsidR="00B16AFF" w:rsidRPr="00B16AFF">
        <w:rPr>
          <w:rFonts w:cs="Times New Roman"/>
          <w:szCs w:val="28"/>
        </w:rPr>
        <w:t xml:space="preserve">Я научилась устанавливать </w:t>
      </w:r>
      <w:r w:rsidR="00B16AFF" w:rsidRPr="00B16AFF">
        <w:rPr>
          <w:rFonts w:cs="Times New Roman"/>
          <w:szCs w:val="28"/>
          <w:lang w:val="en-US"/>
        </w:rPr>
        <w:t>Git</w:t>
      </w:r>
      <w:r w:rsidR="00B16AFF" w:rsidRPr="00B16AFF">
        <w:rPr>
          <w:rFonts w:cs="Times New Roman"/>
          <w:szCs w:val="28"/>
        </w:rPr>
        <w:t>. Производить первичную настройку и добавлять проект в созданный репозиторий с помощью командной строки.</w:t>
      </w:r>
    </w:p>
    <w:p w14:paraId="008C6FDF" w14:textId="22266FA8" w:rsidR="00625E2E" w:rsidRPr="00625E2E" w:rsidRDefault="00625E2E" w:rsidP="00625E2E">
      <w:pPr>
        <w:spacing w:before="240" w:after="0"/>
        <w:rPr>
          <w:rFonts w:cs="Times New Roman"/>
          <w:szCs w:val="28"/>
        </w:rPr>
      </w:pPr>
    </w:p>
    <w:sectPr w:rsidR="00625E2E" w:rsidRPr="00625E2E" w:rsidSect="005F6EF5">
      <w:footerReference w:type="default" r:id="rId17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F5C7C" w14:textId="77777777" w:rsidR="002F1AD2" w:rsidRDefault="002F1AD2" w:rsidP="00337AD6">
      <w:pPr>
        <w:spacing w:after="0"/>
      </w:pPr>
      <w:r>
        <w:separator/>
      </w:r>
    </w:p>
  </w:endnote>
  <w:endnote w:type="continuationSeparator" w:id="0">
    <w:p w14:paraId="7B371AF2" w14:textId="77777777" w:rsidR="002F1AD2" w:rsidRDefault="002F1AD2" w:rsidP="00337A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732476"/>
      <w:docPartObj>
        <w:docPartGallery w:val="Page Numbers (Bottom of Page)"/>
        <w:docPartUnique/>
      </w:docPartObj>
    </w:sdtPr>
    <w:sdtContent>
      <w:p w14:paraId="63EDE672" w14:textId="21172152" w:rsidR="00C82113" w:rsidRDefault="00C8211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AB2F8" w14:textId="77777777" w:rsidR="00C82113" w:rsidRDefault="00C821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3B227" w14:textId="77777777" w:rsidR="002F1AD2" w:rsidRDefault="002F1AD2" w:rsidP="00337AD6">
      <w:pPr>
        <w:spacing w:after="0"/>
      </w:pPr>
      <w:r>
        <w:separator/>
      </w:r>
    </w:p>
  </w:footnote>
  <w:footnote w:type="continuationSeparator" w:id="0">
    <w:p w14:paraId="4D667183" w14:textId="77777777" w:rsidR="002F1AD2" w:rsidRDefault="002F1AD2" w:rsidP="00337A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27E0"/>
    <w:multiLevelType w:val="hybridMultilevel"/>
    <w:tmpl w:val="995A973C"/>
    <w:lvl w:ilvl="0" w:tplc="D9BED3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F16B64"/>
    <w:multiLevelType w:val="hybridMultilevel"/>
    <w:tmpl w:val="7632E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F615AC"/>
    <w:multiLevelType w:val="hybridMultilevel"/>
    <w:tmpl w:val="42FE8688"/>
    <w:lvl w:ilvl="0" w:tplc="0532A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700F7"/>
    <w:multiLevelType w:val="hybridMultilevel"/>
    <w:tmpl w:val="70E45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B4A46"/>
    <w:multiLevelType w:val="multilevel"/>
    <w:tmpl w:val="6EDEA9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2287709"/>
    <w:multiLevelType w:val="hybridMultilevel"/>
    <w:tmpl w:val="F9CEEF36"/>
    <w:lvl w:ilvl="0" w:tplc="24E2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1859F1"/>
    <w:multiLevelType w:val="hybridMultilevel"/>
    <w:tmpl w:val="20A82D8A"/>
    <w:lvl w:ilvl="0" w:tplc="A4409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5E3E93"/>
    <w:multiLevelType w:val="hybridMultilevel"/>
    <w:tmpl w:val="BBFEA8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C550A"/>
    <w:multiLevelType w:val="hybridMultilevel"/>
    <w:tmpl w:val="232A60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C2226"/>
    <w:multiLevelType w:val="hybridMultilevel"/>
    <w:tmpl w:val="8788F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AF040E"/>
    <w:multiLevelType w:val="hybridMultilevel"/>
    <w:tmpl w:val="BBFEA8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F7BE9"/>
    <w:multiLevelType w:val="hybridMultilevel"/>
    <w:tmpl w:val="D6FC0C0A"/>
    <w:lvl w:ilvl="0" w:tplc="24F8A28E">
      <w:start w:val="1"/>
      <w:numFmt w:val="decimal"/>
      <w:pStyle w:val="2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1E972FE"/>
    <w:multiLevelType w:val="hybridMultilevel"/>
    <w:tmpl w:val="232A60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A580A"/>
    <w:multiLevelType w:val="hybridMultilevel"/>
    <w:tmpl w:val="6F988B2A"/>
    <w:lvl w:ilvl="0" w:tplc="5CAEF4A0">
      <w:start w:val="1"/>
      <w:numFmt w:val="decimal"/>
      <w:pStyle w:val="1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E74796"/>
    <w:multiLevelType w:val="hybridMultilevel"/>
    <w:tmpl w:val="1B2000C6"/>
    <w:lvl w:ilvl="0" w:tplc="009E0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C2760"/>
    <w:multiLevelType w:val="hybridMultilevel"/>
    <w:tmpl w:val="559801CE"/>
    <w:lvl w:ilvl="0" w:tplc="D74C3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057735">
    <w:abstractNumId w:val="15"/>
  </w:num>
  <w:num w:numId="2" w16cid:durableId="977733655">
    <w:abstractNumId w:val="2"/>
  </w:num>
  <w:num w:numId="3" w16cid:durableId="1822964983">
    <w:abstractNumId w:val="14"/>
  </w:num>
  <w:num w:numId="4" w16cid:durableId="920987254">
    <w:abstractNumId w:val="10"/>
  </w:num>
  <w:num w:numId="5" w16cid:durableId="1316304310">
    <w:abstractNumId w:val="7"/>
  </w:num>
  <w:num w:numId="6" w16cid:durableId="356277527">
    <w:abstractNumId w:val="8"/>
  </w:num>
  <w:num w:numId="7" w16cid:durableId="1106341365">
    <w:abstractNumId w:val="3"/>
  </w:num>
  <w:num w:numId="8" w16cid:durableId="1352804503">
    <w:abstractNumId w:val="12"/>
  </w:num>
  <w:num w:numId="9" w16cid:durableId="1063991575">
    <w:abstractNumId w:val="11"/>
  </w:num>
  <w:num w:numId="10" w16cid:durableId="1828135268">
    <w:abstractNumId w:val="4"/>
  </w:num>
  <w:num w:numId="11" w16cid:durableId="573661179">
    <w:abstractNumId w:val="13"/>
  </w:num>
  <w:num w:numId="12" w16cid:durableId="38668316">
    <w:abstractNumId w:val="11"/>
  </w:num>
  <w:num w:numId="13" w16cid:durableId="1824003628">
    <w:abstractNumId w:val="9"/>
  </w:num>
  <w:num w:numId="14" w16cid:durableId="631591896">
    <w:abstractNumId w:val="13"/>
  </w:num>
  <w:num w:numId="15" w16cid:durableId="1566405039">
    <w:abstractNumId w:val="13"/>
  </w:num>
  <w:num w:numId="16" w16cid:durableId="1265502949">
    <w:abstractNumId w:val="1"/>
  </w:num>
  <w:num w:numId="17" w16cid:durableId="207567436">
    <w:abstractNumId w:val="13"/>
  </w:num>
  <w:num w:numId="18" w16cid:durableId="1360737982">
    <w:abstractNumId w:val="13"/>
  </w:num>
  <w:num w:numId="19" w16cid:durableId="66540890">
    <w:abstractNumId w:val="5"/>
  </w:num>
  <w:num w:numId="20" w16cid:durableId="1744596394">
    <w:abstractNumId w:val="0"/>
  </w:num>
  <w:num w:numId="21" w16cid:durableId="544025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C4"/>
    <w:rsid w:val="0002715F"/>
    <w:rsid w:val="00082B97"/>
    <w:rsid w:val="000E71C4"/>
    <w:rsid w:val="000F6B52"/>
    <w:rsid w:val="00190D6D"/>
    <w:rsid w:val="00195A52"/>
    <w:rsid w:val="001A162B"/>
    <w:rsid w:val="001D74BD"/>
    <w:rsid w:val="001E33EF"/>
    <w:rsid w:val="00203C87"/>
    <w:rsid w:val="00216FE3"/>
    <w:rsid w:val="00217FBC"/>
    <w:rsid w:val="0022698C"/>
    <w:rsid w:val="002313D7"/>
    <w:rsid w:val="00261BD4"/>
    <w:rsid w:val="00275C73"/>
    <w:rsid w:val="002B1BED"/>
    <w:rsid w:val="002D15E4"/>
    <w:rsid w:val="002E1A6D"/>
    <w:rsid w:val="002F1AD2"/>
    <w:rsid w:val="00320EA7"/>
    <w:rsid w:val="00323FCC"/>
    <w:rsid w:val="00337AD6"/>
    <w:rsid w:val="00342401"/>
    <w:rsid w:val="0035533C"/>
    <w:rsid w:val="00357848"/>
    <w:rsid w:val="00366977"/>
    <w:rsid w:val="003B6C18"/>
    <w:rsid w:val="003D6DA5"/>
    <w:rsid w:val="003F7280"/>
    <w:rsid w:val="00400E7A"/>
    <w:rsid w:val="00406848"/>
    <w:rsid w:val="004354D5"/>
    <w:rsid w:val="00467060"/>
    <w:rsid w:val="00497C32"/>
    <w:rsid w:val="004F1C4F"/>
    <w:rsid w:val="00550CDC"/>
    <w:rsid w:val="00553154"/>
    <w:rsid w:val="00590047"/>
    <w:rsid w:val="005911AD"/>
    <w:rsid w:val="005C6B37"/>
    <w:rsid w:val="005F6EF5"/>
    <w:rsid w:val="00605D0A"/>
    <w:rsid w:val="00620A30"/>
    <w:rsid w:val="00621901"/>
    <w:rsid w:val="00625E2E"/>
    <w:rsid w:val="00642B25"/>
    <w:rsid w:val="00657F90"/>
    <w:rsid w:val="0066502C"/>
    <w:rsid w:val="006D16A4"/>
    <w:rsid w:val="00727BBD"/>
    <w:rsid w:val="00774611"/>
    <w:rsid w:val="00781E91"/>
    <w:rsid w:val="00782409"/>
    <w:rsid w:val="007A30F9"/>
    <w:rsid w:val="007C7521"/>
    <w:rsid w:val="00800D37"/>
    <w:rsid w:val="008106FC"/>
    <w:rsid w:val="00821B20"/>
    <w:rsid w:val="008904A6"/>
    <w:rsid w:val="008A0E89"/>
    <w:rsid w:val="008B3C04"/>
    <w:rsid w:val="00907BB0"/>
    <w:rsid w:val="00923DEA"/>
    <w:rsid w:val="0094029B"/>
    <w:rsid w:val="00966D57"/>
    <w:rsid w:val="009A3B53"/>
    <w:rsid w:val="009B3FDD"/>
    <w:rsid w:val="009E5D4F"/>
    <w:rsid w:val="009F181C"/>
    <w:rsid w:val="00A4217E"/>
    <w:rsid w:val="00A73CC4"/>
    <w:rsid w:val="00A83D75"/>
    <w:rsid w:val="00A92747"/>
    <w:rsid w:val="00AB1FDA"/>
    <w:rsid w:val="00AE508E"/>
    <w:rsid w:val="00AF4A9E"/>
    <w:rsid w:val="00B16AFF"/>
    <w:rsid w:val="00B31BED"/>
    <w:rsid w:val="00B35E54"/>
    <w:rsid w:val="00B46379"/>
    <w:rsid w:val="00B86174"/>
    <w:rsid w:val="00BB3399"/>
    <w:rsid w:val="00BC5B7D"/>
    <w:rsid w:val="00C24D7B"/>
    <w:rsid w:val="00C81EF1"/>
    <w:rsid w:val="00C82113"/>
    <w:rsid w:val="00CE57FC"/>
    <w:rsid w:val="00D176F5"/>
    <w:rsid w:val="00DC1EA5"/>
    <w:rsid w:val="00E2607A"/>
    <w:rsid w:val="00E3590B"/>
    <w:rsid w:val="00E37632"/>
    <w:rsid w:val="00E6302E"/>
    <w:rsid w:val="00E77491"/>
    <w:rsid w:val="00E9326D"/>
    <w:rsid w:val="00EA723D"/>
    <w:rsid w:val="00EB3A8A"/>
    <w:rsid w:val="00EC4F1B"/>
    <w:rsid w:val="00EE26A0"/>
    <w:rsid w:val="00F00711"/>
    <w:rsid w:val="00F04C8C"/>
    <w:rsid w:val="00F05E6D"/>
    <w:rsid w:val="00F2200F"/>
    <w:rsid w:val="00F37461"/>
    <w:rsid w:val="00F41C64"/>
    <w:rsid w:val="00F65AA5"/>
    <w:rsid w:val="00F86918"/>
    <w:rsid w:val="00FA5606"/>
    <w:rsid w:val="00FB2066"/>
    <w:rsid w:val="00FE45E4"/>
    <w:rsid w:val="00FE6381"/>
    <w:rsid w:val="00FE721D"/>
    <w:rsid w:val="00FF1CFF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EA90"/>
  <w15:docId w15:val="{EF59879E-0D7B-4716-8DEF-18C982D0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C04"/>
    <w:pPr>
      <w:spacing w:before="120" w:after="120" w:line="240" w:lineRule="auto"/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1EA5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AA5"/>
    <w:pPr>
      <w:keepNext/>
      <w:keepLines/>
      <w:numPr>
        <w:numId w:val="9"/>
      </w:numPr>
      <w:spacing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13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AD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337AD6"/>
  </w:style>
  <w:style w:type="paragraph" w:styleId="a5">
    <w:name w:val="footer"/>
    <w:basedOn w:val="a"/>
    <w:link w:val="a6"/>
    <w:uiPriority w:val="99"/>
    <w:unhideWhenUsed/>
    <w:rsid w:val="00337AD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337AD6"/>
  </w:style>
  <w:style w:type="paragraph" w:styleId="a7">
    <w:name w:val="Balloon Text"/>
    <w:basedOn w:val="a"/>
    <w:link w:val="a8"/>
    <w:uiPriority w:val="99"/>
    <w:semiHidden/>
    <w:unhideWhenUsed/>
    <w:rsid w:val="00337AD6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7A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D74B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DC1EA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5AA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2D15E4"/>
    <w:pPr>
      <w:spacing w:before="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313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2313D7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c">
    <w:name w:val="TOC Heading"/>
    <w:basedOn w:val="10"/>
    <w:next w:val="a"/>
    <w:uiPriority w:val="39"/>
    <w:unhideWhenUsed/>
    <w:qFormat/>
    <w:rsid w:val="00AF4A9E"/>
    <w:pPr>
      <w:spacing w:line="259" w:lineRule="auto"/>
      <w:ind w:firstLine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F4A9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4A9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F4A9E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AF4A9E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AB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621901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customStyle="1" w:styleId="af0">
    <w:name w:val="ОСнова текста"/>
    <w:basedOn w:val="a"/>
    <w:link w:val="af1"/>
    <w:qFormat/>
    <w:rsid w:val="00497C32"/>
    <w:pPr>
      <w:spacing w:before="0"/>
    </w:pPr>
    <w:rPr>
      <w:sz w:val="24"/>
    </w:rPr>
  </w:style>
  <w:style w:type="paragraph" w:customStyle="1" w:styleId="1">
    <w:name w:val="Стиль1"/>
    <w:basedOn w:val="2"/>
    <w:link w:val="13"/>
    <w:qFormat/>
    <w:rsid w:val="00E3590B"/>
    <w:pPr>
      <w:numPr>
        <w:numId w:val="11"/>
      </w:numPr>
    </w:pPr>
  </w:style>
  <w:style w:type="character" w:customStyle="1" w:styleId="af1">
    <w:name w:val="ОСнова текста Знак"/>
    <w:basedOn w:val="a0"/>
    <w:link w:val="af0"/>
    <w:rsid w:val="00497C32"/>
    <w:rPr>
      <w:rFonts w:ascii="Times New Roman" w:hAnsi="Times New Roman"/>
      <w:sz w:val="24"/>
    </w:rPr>
  </w:style>
  <w:style w:type="character" w:customStyle="1" w:styleId="13">
    <w:name w:val="Стиль1 Знак"/>
    <w:basedOn w:val="20"/>
    <w:link w:val="1"/>
    <w:rsid w:val="00E3590B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\&#1059;&#1095;&#1077;&#1073;&#1072;\&#1048;&#1088;&#1080;&#1085;&#1072;\&#1048;&#1057;&#1080;&#1062;&#1058;\&#1090;&#1080;&#1090;&#1091;&#1083;&#1100;&#1085;&#1080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97530-86A0-40CF-841C-13D5B625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титульник.dotx</Template>
  <TotalTime>12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Ардасенов Александр</dc:creator>
  <cp:lastModifiedBy>am</cp:lastModifiedBy>
  <cp:revision>3</cp:revision>
  <dcterms:created xsi:type="dcterms:W3CDTF">2022-12-07T01:37:00Z</dcterms:created>
  <dcterms:modified xsi:type="dcterms:W3CDTF">2022-12-08T14:59:00Z</dcterms:modified>
</cp:coreProperties>
</file>